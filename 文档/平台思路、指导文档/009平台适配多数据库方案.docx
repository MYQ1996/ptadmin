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6D3ED" w14:textId="77777777" w:rsidR="00EF270A" w:rsidRDefault="00A74773">
      <w:pPr>
        <w:pStyle w:val="ac"/>
      </w:pPr>
      <w:r>
        <w:t>2018/2/27</w:t>
      </w:r>
    </w:p>
    <w:p w14:paraId="6EDD0DED" w14:textId="77777777" w:rsidR="00EF270A" w:rsidRDefault="00A74773">
      <w:pPr>
        <w:pStyle w:val="a8"/>
      </w:pPr>
      <w:r>
        <w:rPr>
          <w:rFonts w:hint="eastAsia"/>
        </w:rPr>
        <w:t>平台适配多数据库方案</w:t>
      </w:r>
    </w:p>
    <w:p w14:paraId="316C2D57" w14:textId="77777777" w:rsidR="001B516D" w:rsidRDefault="001B516D" w:rsidP="001B516D">
      <w:pPr>
        <w:pStyle w:val="1"/>
        <w:numPr>
          <w:ilvl w:val="0"/>
          <w:numId w:val="0"/>
        </w:numPr>
        <w:ind w:left="360" w:hanging="360"/>
      </w:pPr>
      <w:r>
        <w:rPr>
          <w:rFonts w:hint="eastAsia"/>
        </w:rPr>
        <w:t>将所有的</w:t>
      </w:r>
      <w:r>
        <w:rPr>
          <w:rFonts w:hint="eastAsia"/>
        </w:rPr>
        <w:t>sql</w:t>
      </w:r>
      <w:r>
        <w:rPr>
          <w:rFonts w:hint="eastAsia"/>
        </w:rPr>
        <w:t>语句放入</w:t>
      </w:r>
      <w:r>
        <w:rPr>
          <w:rFonts w:hint="eastAsia"/>
        </w:rPr>
        <w:t>xml</w:t>
      </w:r>
      <w:r>
        <w:rPr>
          <w:rFonts w:hint="eastAsia"/>
        </w:rPr>
        <w:t>中，不出现在</w:t>
      </w:r>
      <w:r>
        <w:rPr>
          <w:rFonts w:hint="eastAsia"/>
        </w:rPr>
        <w:t>service</w:t>
      </w:r>
      <w:r>
        <w:rPr>
          <w:rFonts w:hint="eastAsia"/>
        </w:rPr>
        <w:t>层（除缓存</w:t>
      </w:r>
      <w:r>
        <w:rPr>
          <w:rFonts w:hint="eastAsia"/>
        </w:rPr>
        <w:t>sql</w:t>
      </w:r>
      <w:r>
        <w:rPr>
          <w:rFonts w:hint="eastAsia"/>
        </w:rPr>
        <w:t>外）。</w:t>
      </w:r>
    </w:p>
    <w:p w14:paraId="1E144058" w14:textId="77777777" w:rsidR="001B516D" w:rsidRPr="001B516D" w:rsidRDefault="001B516D" w:rsidP="001B516D">
      <w:pPr>
        <w:pStyle w:val="1"/>
        <w:numPr>
          <w:ilvl w:val="0"/>
          <w:numId w:val="0"/>
        </w:numPr>
        <w:ind w:left="360" w:hanging="360"/>
      </w:pPr>
      <w:r>
        <w:rPr>
          <w:rFonts w:hint="eastAsia"/>
        </w:rPr>
        <w:t>涉及到缓存的</w:t>
      </w:r>
      <w:r>
        <w:rPr>
          <w:rFonts w:hint="eastAsia"/>
        </w:rPr>
        <w:t>sql</w:t>
      </w:r>
      <w:r>
        <w:rPr>
          <w:rFonts w:hint="eastAsia"/>
        </w:rPr>
        <w:t>语句，统一使用</w:t>
      </w:r>
      <w:r>
        <w:rPr>
          <w:rFonts w:hint="eastAsia"/>
        </w:rPr>
        <w:t>mysql</w:t>
      </w:r>
      <w:r>
        <w:rPr>
          <w:rFonts w:hint="eastAsia"/>
        </w:rPr>
        <w:t>的语法，使用时判断数据库类型，再使用正则将格式替换</w:t>
      </w:r>
    </w:p>
    <w:p w14:paraId="09F52C5D" w14:textId="77777777" w:rsidR="001B516D" w:rsidRDefault="005E7E6E" w:rsidP="001B516D">
      <w:pPr>
        <w:pStyle w:val="1"/>
      </w:pPr>
      <w:r>
        <w:rPr>
          <w:rFonts w:hint="eastAsia"/>
        </w:rPr>
        <w:t>所有的</w:t>
      </w:r>
      <w:r>
        <w:rPr>
          <w:rFonts w:hint="eastAsia"/>
        </w:rPr>
        <w:t>sql</w:t>
      </w:r>
      <w:r>
        <w:rPr>
          <w:rFonts w:hint="eastAsia"/>
        </w:rPr>
        <w:t>语句尽量使用</w:t>
      </w:r>
      <w:r>
        <w:rPr>
          <w:rFonts w:hint="eastAsia"/>
        </w:rPr>
        <w:t>mybatis</w:t>
      </w:r>
      <w:r>
        <w:rPr>
          <w:rFonts w:hint="eastAsia"/>
        </w:rPr>
        <w:t>的标签</w:t>
      </w:r>
    </w:p>
    <w:p w14:paraId="1DB3AEB3" w14:textId="77777777" w:rsidR="00EF270A" w:rsidRDefault="004838F4">
      <w:r>
        <w:rPr>
          <w:rFonts w:hint="eastAsia"/>
        </w:rPr>
        <w:t>参考网址：</w:t>
      </w:r>
      <w:r w:rsidR="00120912">
        <w:fldChar w:fldCharType="begin"/>
      </w:r>
      <w:r w:rsidR="00120912">
        <w:instrText xml:space="preserve"> HYPERLINK "http://blog.csdn.net/u012470138/article/details/53171476" </w:instrText>
      </w:r>
      <w:r w:rsidR="00120912">
        <w:fldChar w:fldCharType="separate"/>
      </w:r>
      <w:r w:rsidRPr="00765593">
        <w:rPr>
          <w:rStyle w:val="af9"/>
        </w:rPr>
        <w:t>http://blog.csdn.net/u012470138/article/details/53171476</w:t>
      </w:r>
      <w:r w:rsidR="00120912">
        <w:rPr>
          <w:rStyle w:val="af9"/>
        </w:rPr>
        <w:fldChar w:fldCharType="end"/>
      </w:r>
    </w:p>
    <w:p w14:paraId="1141C460" w14:textId="77777777" w:rsidR="00EF270A" w:rsidRDefault="004838F4" w:rsidP="004838F4">
      <w:r>
        <w:rPr>
          <w:rFonts w:hint="eastAsia"/>
        </w:rPr>
        <w:t>注：先大致看完这篇文档，对标签及其功能有些了解</w:t>
      </w:r>
    </w:p>
    <w:p w14:paraId="231744F5" w14:textId="77777777" w:rsidR="004838F4" w:rsidRDefault="004838F4" w:rsidP="004838F4">
      <w:r>
        <w:rPr>
          <w:rFonts w:hint="eastAsia"/>
        </w:rPr>
        <w:t>对于</w:t>
      </w:r>
      <w:r w:rsidR="005271E0">
        <w:rPr>
          <w:rFonts w:hint="eastAsia"/>
        </w:rPr>
        <w:t>所有涉及分页的接口，统一将名字修改为</w:t>
      </w:r>
      <w:proofErr w:type="spellStart"/>
      <w:r w:rsidR="005271E0">
        <w:rPr>
          <w:rFonts w:hint="eastAsia"/>
        </w:rPr>
        <w:t>xxxByPage</w:t>
      </w:r>
      <w:proofErr w:type="spellEnd"/>
    </w:p>
    <w:p w14:paraId="3D979EE3" w14:textId="77777777" w:rsidR="00EB43E6" w:rsidRDefault="005271E0" w:rsidP="004838F4">
      <w:pPr>
        <w:rPr>
          <w:rFonts w:hint="eastAsia"/>
          <w:strike/>
        </w:rPr>
      </w:pPr>
      <w:r w:rsidRPr="00EB43E6">
        <w:rPr>
          <w:rFonts w:hint="eastAsia"/>
          <w:strike/>
        </w:rPr>
        <w:t>然后写一个</w:t>
      </w:r>
      <w:proofErr w:type="spellStart"/>
      <w:r w:rsidRPr="00EB43E6">
        <w:rPr>
          <w:rFonts w:hint="eastAsia"/>
          <w:strike/>
        </w:rPr>
        <w:t>sql</w:t>
      </w:r>
      <w:proofErr w:type="spellEnd"/>
      <w:r w:rsidR="00E905C6" w:rsidRPr="00EB43E6">
        <w:rPr>
          <w:rFonts w:hint="eastAsia"/>
          <w:strike/>
        </w:rPr>
        <w:t>拦截器</w:t>
      </w:r>
      <w:r w:rsidRPr="00EB43E6">
        <w:rPr>
          <w:rFonts w:hint="eastAsia"/>
          <w:strike/>
        </w:rPr>
        <w:t>，统一给这类名字的</w:t>
      </w:r>
      <w:proofErr w:type="spellStart"/>
      <w:r w:rsidRPr="00EB43E6">
        <w:rPr>
          <w:rFonts w:hint="eastAsia"/>
          <w:strike/>
        </w:rPr>
        <w:t>sql</w:t>
      </w:r>
      <w:proofErr w:type="spellEnd"/>
      <w:r w:rsidRPr="00EB43E6">
        <w:rPr>
          <w:rFonts w:hint="eastAsia"/>
          <w:strike/>
        </w:rPr>
        <w:t>中，添加分页语句，所以</w:t>
      </w:r>
    </w:p>
    <w:p w14:paraId="4EBD39AE" w14:textId="7378B6CC" w:rsidR="005271E0" w:rsidRPr="00EB43E6" w:rsidRDefault="005271E0" w:rsidP="00E81246">
      <w:r w:rsidRPr="00EB43E6">
        <w:rPr>
          <w:rFonts w:hint="eastAsia"/>
        </w:rPr>
        <w:t>在</w:t>
      </w:r>
      <w:r w:rsidRPr="00EB43E6">
        <w:rPr>
          <w:rFonts w:hint="eastAsia"/>
        </w:rPr>
        <w:t>xml</w:t>
      </w:r>
      <w:r w:rsidR="00EB43E6">
        <w:rPr>
          <w:rFonts w:hint="eastAsia"/>
        </w:rPr>
        <w:t>中不要写分页语句</w:t>
      </w:r>
      <w:r w:rsidR="00EB43E6">
        <w:rPr>
          <w:rFonts w:hint="eastAsia"/>
        </w:rPr>
        <w:t>,</w:t>
      </w:r>
      <w:r w:rsidR="00EB43E6">
        <w:rPr>
          <w:rFonts w:hint="eastAsia"/>
        </w:rPr>
        <w:t>使用网上的分页插件</w:t>
      </w:r>
      <w:r w:rsidR="00E81246">
        <w:rPr>
          <w:rFonts w:hint="eastAsia"/>
        </w:rPr>
        <w:t>(</w:t>
      </w:r>
      <w:proofErr w:type="spellStart"/>
      <w:r w:rsidR="00E81246" w:rsidRPr="00E81246">
        <w:t>PageHelper</w:t>
      </w:r>
      <w:proofErr w:type="spellEnd"/>
      <w:r w:rsidR="00E81246">
        <w:rPr>
          <w:rFonts w:hint="eastAsia"/>
        </w:rPr>
        <w:t>)</w:t>
      </w:r>
      <w:r w:rsidR="00EB43E6">
        <w:rPr>
          <w:rFonts w:hint="eastAsia"/>
        </w:rPr>
        <w:t>进行分页</w:t>
      </w:r>
    </w:p>
    <w:p w14:paraId="4C5A9769" w14:textId="4E5DCFE7" w:rsidR="00E905C6" w:rsidRDefault="00E81246" w:rsidP="004838F4">
      <w:pPr>
        <w:rPr>
          <w:rFonts w:hint="eastAsia"/>
        </w:rPr>
      </w:pPr>
      <w:r>
        <w:rPr>
          <w:rFonts w:hint="eastAsia"/>
        </w:rPr>
        <w:t>插件</w:t>
      </w:r>
      <w:r w:rsidR="00E905C6">
        <w:rPr>
          <w:rFonts w:hint="eastAsia"/>
        </w:rPr>
        <w:t>参考：</w:t>
      </w:r>
      <w:hyperlink r:id="rId7" w:history="1">
        <w:r w:rsidRPr="003B466B">
          <w:rPr>
            <w:rStyle w:val="af9"/>
          </w:rPr>
          <w:t>https://github.com/pagehelper/Mybatis-PageHelper</w:t>
        </w:r>
      </w:hyperlink>
    </w:p>
    <w:p w14:paraId="35A63494" w14:textId="67C16B4D" w:rsidR="00E81246" w:rsidRDefault="00E81246" w:rsidP="004838F4">
      <w:pPr>
        <w:rPr>
          <w:rFonts w:hint="eastAsia"/>
        </w:rPr>
      </w:pPr>
      <w:r>
        <w:rPr>
          <w:rFonts w:hint="eastAsia"/>
        </w:rPr>
        <w:t>插件使用样例</w:t>
      </w:r>
      <w:r>
        <w:rPr>
          <w:rFonts w:hint="eastAsia"/>
        </w:rPr>
        <w:t>:</w:t>
      </w:r>
    </w:p>
    <w:p w14:paraId="4D0C3105" w14:textId="39AB2B80" w:rsidR="00E81246" w:rsidRDefault="005E4F9B" w:rsidP="004838F4">
      <w:pPr>
        <w:rPr>
          <w:rFonts w:hint="eastAsia"/>
        </w:rPr>
      </w:pPr>
      <w:r w:rsidRPr="005E4F9B">
        <w:drawing>
          <wp:inline distT="0" distB="0" distL="0" distR="0" wp14:anchorId="76B094AE" wp14:editId="5418BC9B">
            <wp:extent cx="5274945" cy="12312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6F70C2" w14:textId="77777777" w:rsidR="009E61E3" w:rsidRDefault="00D018AD" w:rsidP="004838F4">
      <w:r>
        <w:rPr>
          <w:rFonts w:hint="eastAsia"/>
        </w:rPr>
        <w:t>对于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 w:rsidR="000057C1">
        <w:rPr>
          <w:rFonts w:hint="eastAsia"/>
        </w:rPr>
        <w:t>字段名和表名两边都加上</w:t>
      </w:r>
      <w:r w:rsidR="000057C1">
        <w:rPr>
          <w:rFonts w:hint="eastAsia"/>
        </w:rPr>
        <w:t>`</w:t>
      </w:r>
    </w:p>
    <w:p w14:paraId="3045A59C" w14:textId="77777777" w:rsidR="000057C1" w:rsidRDefault="000057C1" w:rsidP="004838F4">
      <w:r>
        <w:rPr>
          <w:rFonts w:hint="eastAsia"/>
        </w:rPr>
        <w:t>例如：</w:t>
      </w:r>
      <w:r>
        <w:rPr>
          <w:rFonts w:hint="eastAsia"/>
        </w:rPr>
        <w:t xml:space="preserve">select zjxx_people.id  from </w:t>
      </w:r>
      <w:proofErr w:type="spellStart"/>
      <w:r>
        <w:rPr>
          <w:rFonts w:hint="eastAsia"/>
        </w:rPr>
        <w:t>zjxx_people</w:t>
      </w:r>
      <w:proofErr w:type="spellEnd"/>
    </w:p>
    <w:p w14:paraId="7AEF110F" w14:textId="77777777" w:rsidR="000057C1" w:rsidRDefault="000057C1" w:rsidP="000057C1">
      <w:r>
        <w:rPr>
          <w:rFonts w:hint="eastAsia"/>
        </w:rPr>
        <w:t>应写成：</w:t>
      </w:r>
      <w:r>
        <w:rPr>
          <w:rFonts w:hint="eastAsia"/>
        </w:rPr>
        <w:t>select `</w:t>
      </w:r>
      <w:proofErr w:type="spellStart"/>
      <w:r>
        <w:rPr>
          <w:rFonts w:hint="eastAsia"/>
        </w:rPr>
        <w:t>zjxx_people`.`id</w:t>
      </w:r>
      <w:proofErr w:type="spellEnd"/>
      <w:proofErr w:type="gramStart"/>
      <w:r>
        <w:rPr>
          <w:rFonts w:hint="eastAsia"/>
        </w:rPr>
        <w:t>`  from</w:t>
      </w:r>
      <w:proofErr w:type="gram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zjxx_people</w:t>
      </w:r>
      <w:proofErr w:type="spellEnd"/>
      <w:r>
        <w:rPr>
          <w:rFonts w:hint="eastAsia"/>
        </w:rPr>
        <w:t>`</w:t>
      </w:r>
    </w:p>
    <w:p w14:paraId="406E5FEA" w14:textId="77777777" w:rsidR="000057C1" w:rsidRDefault="000057C1" w:rsidP="004838F4">
      <w:r>
        <w:rPr>
          <w:rFonts w:hint="eastAsia"/>
        </w:rPr>
        <w:lastRenderedPageBreak/>
        <w:t>然后写一个拦截器，拦截所有</w:t>
      </w:r>
      <w:proofErr w:type="spellStart"/>
      <w:r>
        <w:rPr>
          <w:rFonts w:hint="eastAsia"/>
        </w:rPr>
        <w:t>sql</w:t>
      </w:r>
      <w:proofErr w:type="spellEnd"/>
    </w:p>
    <w:p w14:paraId="65626A66" w14:textId="77777777" w:rsidR="00E905C6" w:rsidRPr="00E905C6" w:rsidRDefault="000057C1" w:rsidP="000057C1">
      <w:r>
        <w:rPr>
          <w:rFonts w:hint="eastAsia"/>
        </w:rPr>
        <w:t>拦截器功能：获取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模板，将</w:t>
      </w:r>
      <w:r>
        <w:rPr>
          <w:rFonts w:hint="eastAsia"/>
        </w:rPr>
        <w:t>`</w:t>
      </w:r>
      <w:r>
        <w:rPr>
          <w:rFonts w:hint="eastAsia"/>
        </w:rPr>
        <w:t>替换成当前数据库的关键符号</w:t>
      </w:r>
    </w:p>
    <w:p w14:paraId="0B98B575" w14:textId="77777777" w:rsidR="00EF270A" w:rsidRDefault="00EF270A" w:rsidP="000057C1">
      <w:pPr>
        <w:pStyle w:val="1"/>
        <w:numPr>
          <w:ilvl w:val="0"/>
          <w:numId w:val="0"/>
        </w:numPr>
      </w:pPr>
    </w:p>
    <w:sectPr w:rsidR="00EF270A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E8B8C" w14:textId="77777777" w:rsidR="00120912" w:rsidRDefault="00120912">
      <w:pPr>
        <w:spacing w:after="0" w:line="240" w:lineRule="auto"/>
      </w:pPr>
      <w:r>
        <w:separator/>
      </w:r>
    </w:p>
    <w:p w14:paraId="4D3C7B09" w14:textId="77777777" w:rsidR="00120912" w:rsidRDefault="00120912"/>
  </w:endnote>
  <w:endnote w:type="continuationSeparator" w:id="0">
    <w:p w14:paraId="1BF19404" w14:textId="77777777" w:rsidR="00120912" w:rsidRDefault="00120912">
      <w:pPr>
        <w:spacing w:after="0" w:line="240" w:lineRule="auto"/>
      </w:pPr>
      <w:r>
        <w:continuationSeparator/>
      </w:r>
    </w:p>
    <w:p w14:paraId="1DC8308D" w14:textId="77777777" w:rsidR="00120912" w:rsidRDefault="001209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BE1D9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5E4F9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52E7D" w14:textId="77777777" w:rsidR="00120912" w:rsidRDefault="00120912">
      <w:pPr>
        <w:spacing w:after="0" w:line="240" w:lineRule="auto"/>
      </w:pPr>
      <w:r>
        <w:separator/>
      </w:r>
    </w:p>
    <w:p w14:paraId="1E353898" w14:textId="77777777" w:rsidR="00120912" w:rsidRDefault="00120912"/>
  </w:footnote>
  <w:footnote w:type="continuationSeparator" w:id="0">
    <w:p w14:paraId="087DE35A" w14:textId="77777777" w:rsidR="00120912" w:rsidRDefault="00120912">
      <w:pPr>
        <w:spacing w:after="0" w:line="240" w:lineRule="auto"/>
      </w:pPr>
      <w:r>
        <w:continuationSeparator/>
      </w:r>
    </w:p>
    <w:p w14:paraId="6087B15C" w14:textId="77777777" w:rsidR="00120912" w:rsidRDefault="0012091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566E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73"/>
    <w:rsid w:val="000057C1"/>
    <w:rsid w:val="000E214B"/>
    <w:rsid w:val="00120912"/>
    <w:rsid w:val="001B516D"/>
    <w:rsid w:val="00367C60"/>
    <w:rsid w:val="0045138D"/>
    <w:rsid w:val="004838F4"/>
    <w:rsid w:val="005271E0"/>
    <w:rsid w:val="005E4F9B"/>
    <w:rsid w:val="005E7E6E"/>
    <w:rsid w:val="009E61E3"/>
    <w:rsid w:val="00A74773"/>
    <w:rsid w:val="00D018AD"/>
    <w:rsid w:val="00D23477"/>
    <w:rsid w:val="00E81246"/>
    <w:rsid w:val="00E905C6"/>
    <w:rsid w:val="00EB43E6"/>
    <w:rsid w:val="00ED75FB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A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character" w:styleId="af9">
    <w:name w:val="Hyperlink"/>
    <w:basedOn w:val="a0"/>
    <w:uiPriority w:val="99"/>
    <w:unhideWhenUsed/>
    <w:rsid w:val="004838F4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pagehelper/Mybatis-PageHelper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Users/xll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17</TotalTime>
  <Pages>2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吴佳玮</cp:lastModifiedBy>
  <cp:revision>2</cp:revision>
  <dcterms:created xsi:type="dcterms:W3CDTF">2018-02-27T01:36:00Z</dcterms:created>
  <dcterms:modified xsi:type="dcterms:W3CDTF">2018-03-06T01:57:00Z</dcterms:modified>
</cp:coreProperties>
</file>